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336"/>
      </w:tblGrid>
      <w:tr w:rsidR="00892854" w:rsidTr="00892854">
        <w:trPr>
          <w:jc w:val="center"/>
        </w:trPr>
        <w:tc>
          <w:tcPr>
            <w:tcW w:w="616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</w:tcPr>
          <w:p w:rsidR="00892854" w:rsidRPr="00D5416F" w:rsidRDefault="005C4E70" w:rsidP="00D13664">
            <w:pPr>
              <w:pStyle w:val="Ttulo3"/>
              <w:snapToGrid w:val="0"/>
              <w:spacing w:before="40" w:after="40"/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sz w:val="28"/>
                <w:szCs w:val="28"/>
              </w:rPr>
              <w:t xml:space="preserve">CÁLCULOS </w:t>
            </w:r>
            <w:r w:rsidR="005E1C28">
              <w:rPr>
                <w:sz w:val="28"/>
                <w:szCs w:val="28"/>
              </w:rPr>
              <w:t>HIDRÁULICOS</w:t>
            </w:r>
          </w:p>
        </w:tc>
        <w:tc>
          <w:tcPr>
            <w:tcW w:w="1275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5E1C28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CH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  <w:bottom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892854" w:rsidTr="00892854">
        <w:trPr>
          <w:cantSplit/>
          <w:trHeight w:val="13559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854" w:rsidRDefault="00892854" w:rsidP="00892854">
            <w:pPr>
              <w:snapToGrid w:val="0"/>
              <w:jc w:val="center"/>
              <w:rPr>
                <w:rFonts w:ascii="Arial Black" w:hAnsi="Arial Black"/>
                <w:sz w:val="52"/>
              </w:rPr>
            </w:pPr>
          </w:p>
        </w:tc>
      </w:tr>
      <w:tr w:rsidR="00892854" w:rsidTr="00892854">
        <w:trPr>
          <w:cantSplit/>
          <w:trHeight w:val="454"/>
          <w:jc w:val="center"/>
        </w:trPr>
        <w:tc>
          <w:tcPr>
            <w:tcW w:w="1019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2854" w:rsidRDefault="00892854" w:rsidP="00892854">
            <w:pPr>
              <w:snapToGrid w:val="0"/>
              <w:spacing w:before="60" w:after="60"/>
              <w:ind w:firstLine="0"/>
              <w:jc w:val="left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892854" w:rsidRPr="00892854" w:rsidRDefault="00892854" w:rsidP="00892854">
      <w:pPr>
        <w:ind w:firstLine="0"/>
        <w:rPr>
          <w:sz w:val="2"/>
          <w:szCs w:val="2"/>
        </w:rPr>
      </w:pPr>
    </w:p>
    <w:sectPr w:rsidR="00892854" w:rsidRPr="00892854" w:rsidSect="00892854">
      <w:headerReference w:type="default" r:id="rId9"/>
      <w:pgSz w:w="11906" w:h="16838"/>
      <w:pgMar w:top="1049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35" w:rsidRDefault="00E65535">
      <w:r>
        <w:separator/>
      </w:r>
    </w:p>
  </w:endnote>
  <w:endnote w:type="continuationSeparator" w:id="0">
    <w:p w:rsidR="00E65535" w:rsidRDefault="00E65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35" w:rsidRDefault="00E65535">
      <w:r>
        <w:separator/>
      </w:r>
    </w:p>
  </w:footnote>
  <w:footnote w:type="continuationSeparator" w:id="0">
    <w:p w:rsidR="00E65535" w:rsidRDefault="00E65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5DD" w:rsidRPr="00AB66A8" w:rsidRDefault="002C65DD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after="60"/>
      <w:jc w:val="center"/>
      <w:rPr>
        <w:rFonts w:ascii="Arial Narrow" w:hAnsi="Arial Narrow"/>
        <w:b/>
        <w:i/>
      </w:rPr>
    </w:pPr>
    <w:r w:rsidRPr="00AB66A8">
      <w:rPr>
        <w:rFonts w:ascii="Arial Narrow" w:hAnsi="Arial Narrow"/>
        <w:b/>
        <w:i/>
      </w:rPr>
      <w:t>I.E.S. “Virgen de Villadiego”, Peñaflor</w:t>
    </w:r>
    <w:r w:rsidRPr="00AB66A8">
      <w:rPr>
        <w:rFonts w:ascii="Arial Narrow" w:hAnsi="Arial Narrow"/>
        <w:b/>
        <w:i/>
      </w:rPr>
      <w:tab/>
    </w:r>
    <w:r w:rsidRPr="00AB66A8">
      <w:rPr>
        <w:rFonts w:ascii="Arial Narrow" w:hAnsi="Arial Narrow"/>
        <w:b/>
        <w:i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54"/>
    <w:rsid w:val="000E311A"/>
    <w:rsid w:val="002C65DD"/>
    <w:rsid w:val="00327B5B"/>
    <w:rsid w:val="003F4EA3"/>
    <w:rsid w:val="005C4E70"/>
    <w:rsid w:val="005E1C28"/>
    <w:rsid w:val="00811249"/>
    <w:rsid w:val="00892854"/>
    <w:rsid w:val="008F1ED5"/>
    <w:rsid w:val="00D13664"/>
    <w:rsid w:val="00D5416F"/>
    <w:rsid w:val="00E6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89285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892854"/>
    <w:pPr>
      <w:tabs>
        <w:tab w:val="center" w:pos="4252"/>
        <w:tab w:val="right" w:pos="8504"/>
      </w:tabs>
      <w:suppressAutoHyphens/>
      <w:spacing w:before="0"/>
      <w:ind w:firstLine="0"/>
      <w:jc w:val="left"/>
    </w:pPr>
    <w:rPr>
      <w:sz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ngel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AAEAAAD/////AQAAAAAAAAAMAgAAAEVDaGVtNFdvcmQuQ29yZSwgVmVyc2lvbj0xLjYuMC4wLCBDdWx0dXJlPW5ldXRyYWwsIFB1YmxpY0tleVRva2VuPW51bGwHAQAAAAABAAAAAAAAAAQgQ2hlbTRXb3JkLkNvcmUuQ29udHJvbFByb3BlcnRpZXMCAAAACw==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C449A34-D616-4F84-95EE-5A684BF460A0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DE TRABAJO</vt:lpstr>
    </vt:vector>
  </TitlesOfParts>
  <Company>+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TRABAJO</dc:title>
  <dc:creator>Ángel Millán</dc:creator>
  <cp:lastModifiedBy>Ángel Millán</cp:lastModifiedBy>
  <cp:revision>2</cp:revision>
  <dcterms:created xsi:type="dcterms:W3CDTF">2016-12-10T17:28:00Z</dcterms:created>
  <dcterms:modified xsi:type="dcterms:W3CDTF">2016-12-10T17:28:00Z</dcterms:modified>
</cp:coreProperties>
</file>